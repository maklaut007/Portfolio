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56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465"/>
      </w:tblGrid>
      <w:tr w:rsidR="00452A08" w:rsidRPr="007A1C63" w14:paraId="2B1C55A1" w14:textId="77777777" w:rsidTr="004D16BD">
        <w:trPr>
          <w:trHeight w:hRule="exact" w:val="1636"/>
        </w:trPr>
        <w:tc>
          <w:tcPr>
            <w:tcW w:w="9465" w:type="dxa"/>
            <w:tcMar>
              <w:top w:w="0" w:type="dxa"/>
              <w:bottom w:w="0" w:type="dxa"/>
            </w:tcMar>
          </w:tcPr>
          <w:p w14:paraId="0F54504E" w14:textId="77777777" w:rsidR="00692703" w:rsidRPr="00EC1B87" w:rsidRDefault="006746B4" w:rsidP="00913946">
            <w:pPr>
              <w:pStyle w:val="Title"/>
              <w:rPr>
                <w:b/>
                <w:bCs/>
                <w:color w:val="auto"/>
                <w:sz w:val="56"/>
              </w:rPr>
            </w:pPr>
            <w:r w:rsidRPr="00EC1B87">
              <w:rPr>
                <w:b/>
                <w:bCs/>
                <w:color w:val="auto"/>
                <w:sz w:val="56"/>
              </w:rPr>
              <w:t>Maksym</w:t>
            </w:r>
            <w:r w:rsidR="00692703" w:rsidRPr="00EC1B87">
              <w:rPr>
                <w:b/>
                <w:bCs/>
                <w:color w:val="auto"/>
                <w:sz w:val="56"/>
              </w:rPr>
              <w:t xml:space="preserve"> </w:t>
            </w:r>
            <w:r w:rsidRPr="00EC1B87">
              <w:rPr>
                <w:rStyle w:val="IntenseEmphasis"/>
                <w:color w:val="auto"/>
                <w:sz w:val="56"/>
              </w:rPr>
              <w:t>Zinchenko</w:t>
            </w:r>
          </w:p>
          <w:p w14:paraId="30571A52" w14:textId="60AD6D64" w:rsidR="00601DE6" w:rsidRDefault="00943FD4" w:rsidP="00913946">
            <w:pPr>
              <w:pStyle w:val="ContactInfo"/>
              <w:contextualSpacing w:val="0"/>
              <w:rPr>
                <w:b/>
                <w:bCs/>
                <w:color w:val="auto"/>
              </w:rPr>
            </w:pPr>
            <w:r w:rsidRPr="001C5A89">
              <w:rPr>
                <w:b/>
                <w:bCs/>
                <w:color w:val="auto"/>
              </w:rPr>
              <w:t>730 S Clark St, Chicago IL</w:t>
            </w:r>
            <w:r w:rsidR="00601DE6">
              <w:rPr>
                <w:b/>
                <w:bCs/>
                <w:color w:val="auto"/>
              </w:rPr>
              <w:t>, 60605</w:t>
            </w:r>
            <w:r w:rsidR="00692703" w:rsidRPr="001C5A89">
              <w:rPr>
                <w:b/>
                <w:bCs/>
                <w:color w:val="auto"/>
              </w:rPr>
              <w:t xml:space="preserve"> </w:t>
            </w:r>
          </w:p>
          <w:p w14:paraId="30997D1B" w14:textId="1F26C5F8" w:rsidR="00692703" w:rsidRPr="00601DE6" w:rsidRDefault="00943FD4" w:rsidP="00913946">
            <w:pPr>
              <w:pStyle w:val="ContactInfo"/>
              <w:contextualSpacing w:val="0"/>
              <w:rPr>
                <w:b/>
                <w:bCs/>
                <w:color w:val="auto"/>
              </w:rPr>
            </w:pPr>
            <w:r w:rsidRPr="001C5A89">
              <w:rPr>
                <w:b/>
                <w:bCs/>
                <w:color w:val="auto"/>
              </w:rPr>
              <w:t>312-</w:t>
            </w:r>
            <w:r w:rsidRPr="00601DE6">
              <w:rPr>
                <w:b/>
                <w:bCs/>
                <w:color w:val="auto"/>
              </w:rPr>
              <w:t>623-0776</w:t>
            </w:r>
            <w:r w:rsidR="00601DE6" w:rsidRPr="00601DE6">
              <w:rPr>
                <w:b/>
                <w:bCs/>
                <w:color w:val="auto"/>
              </w:rPr>
              <w:t xml:space="preserve"> | </w:t>
            </w:r>
            <w:r w:rsidR="00B3151B">
              <w:rPr>
                <w:b/>
                <w:bCs/>
                <w:color w:val="auto"/>
              </w:rPr>
              <w:t>maksym.zinchenko98@gmail.com</w:t>
            </w:r>
          </w:p>
          <w:p w14:paraId="0B613434" w14:textId="598070C5" w:rsidR="00692703" w:rsidRPr="007A1C63" w:rsidRDefault="002A7BFE" w:rsidP="00913946">
            <w:pPr>
              <w:pStyle w:val="ContactInfoEmphasis"/>
              <w:contextualSpacing w:val="0"/>
              <w:rPr>
                <w:color w:val="auto"/>
              </w:rPr>
            </w:pPr>
            <w:hyperlink r:id="rId7" w:history="1">
              <w:r w:rsidR="00C16666" w:rsidRPr="007D149D">
                <w:rPr>
                  <w:rStyle w:val="Hyperlink"/>
                </w:rPr>
                <w:t>http://www.zinmaks.com</w:t>
              </w:r>
            </w:hyperlink>
            <w:r w:rsidR="00C16666">
              <w:rPr>
                <w:color w:val="auto"/>
              </w:rPr>
              <w:t xml:space="preserve"> </w:t>
            </w:r>
            <w:r w:rsidR="004D16BD" w:rsidRPr="004D16BD">
              <w:rPr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alias w:val="Divider dot:"/>
                <w:tag w:val="Divider dot:"/>
                <w:id w:val="749551537"/>
                <w:placeholder>
                  <w:docPart w:val="6988CEC5B8CA45738D27973875EC7BB9"/>
                </w:placeholder>
                <w:temporary/>
                <w:showingPlcHdr/>
                <w15:appearance w15:val="hidden"/>
              </w:sdtPr>
              <w:sdtEndPr/>
              <w:sdtContent>
                <w:r w:rsidR="004D16BD" w:rsidRPr="007A1C63">
                  <w:rPr>
                    <w:color w:val="auto"/>
                  </w:rPr>
                  <w:t>·</w:t>
                </w:r>
              </w:sdtContent>
            </w:sdt>
            <w:r w:rsidR="004D16BD" w:rsidRPr="007A1C63">
              <w:rPr>
                <w:color w:val="auto"/>
              </w:rPr>
              <w:t xml:space="preserve"> </w:t>
            </w:r>
            <w:hyperlink r:id="rId8" w:history="1">
              <w:r w:rsidR="00C16666" w:rsidRPr="007D149D">
                <w:rPr>
                  <w:rStyle w:val="Hyperlink"/>
                </w:rPr>
                <w:t>https://github.com/maklaut007</w:t>
              </w:r>
            </w:hyperlink>
            <w:r w:rsidR="00C16666">
              <w:rPr>
                <w:color w:val="auto"/>
              </w:rPr>
              <w:t xml:space="preserve"> </w:t>
            </w:r>
            <w:r w:rsidR="00692703" w:rsidRPr="007A1C63">
              <w:rPr>
                <w:color w:val="auto"/>
              </w:rPr>
              <w:t xml:space="preserve"> </w:t>
            </w:r>
          </w:p>
        </w:tc>
      </w:tr>
      <w:tr w:rsidR="009571D8" w:rsidRPr="007A1C63" w14:paraId="231CDD45" w14:textId="77777777" w:rsidTr="004D16BD">
        <w:trPr>
          <w:trHeight w:val="847"/>
        </w:trPr>
        <w:tc>
          <w:tcPr>
            <w:tcW w:w="9465" w:type="dxa"/>
            <w:tcMar>
              <w:top w:w="432" w:type="dxa"/>
            </w:tcMar>
          </w:tcPr>
          <w:p w14:paraId="790DD7CD" w14:textId="0337607E" w:rsidR="001755A8" w:rsidRPr="007A1C63" w:rsidRDefault="00AE23BA" w:rsidP="006C6A21">
            <w:pPr>
              <w:rPr>
                <w:color w:val="auto"/>
              </w:rPr>
            </w:pPr>
            <w:r w:rsidRPr="006977F1">
              <w:rPr>
                <w:color w:val="auto"/>
              </w:rPr>
              <w:t>Web Developer</w:t>
            </w:r>
            <w:r w:rsidR="006977F1" w:rsidRPr="006977F1">
              <w:rPr>
                <w:color w:val="auto"/>
              </w:rPr>
              <w:t xml:space="preserve"> </w:t>
            </w:r>
            <w:r w:rsidR="008438D7">
              <w:rPr>
                <w:color w:val="auto"/>
              </w:rPr>
              <w:t>s</w:t>
            </w:r>
            <w:r w:rsidR="006977F1" w:rsidRPr="006977F1">
              <w:rPr>
                <w:color w:val="auto"/>
              </w:rPr>
              <w:t xml:space="preserve">pecializing in creating responsive web-based applications for desktop and mobile devices. Experienced with </w:t>
            </w:r>
            <w:r>
              <w:rPr>
                <w:color w:val="auto"/>
              </w:rPr>
              <w:t xml:space="preserve">building </w:t>
            </w:r>
            <w:r w:rsidR="006977F1" w:rsidRPr="006977F1">
              <w:rPr>
                <w:color w:val="auto"/>
              </w:rPr>
              <w:t>Front End and Full Stack projects using modern React framework as front end and Node.js as a server-side language</w:t>
            </w:r>
            <w:r w:rsidR="00C54CE8">
              <w:rPr>
                <w:color w:val="auto"/>
              </w:rPr>
              <w:t>s</w:t>
            </w:r>
            <w:r w:rsidR="006977F1" w:rsidRPr="006977F1">
              <w:rPr>
                <w:color w:val="auto"/>
              </w:rPr>
              <w:t>.</w:t>
            </w:r>
          </w:p>
        </w:tc>
      </w:tr>
    </w:tbl>
    <w:p w14:paraId="2561550B" w14:textId="4B81A08A" w:rsidR="004E01EB" w:rsidRPr="004D16BD" w:rsidRDefault="00680DD2" w:rsidP="004E01EB">
      <w:pPr>
        <w:pStyle w:val="Heading1"/>
        <w:rPr>
          <w:color w:val="auto"/>
          <w:lang w:val="ru-RU"/>
        </w:rPr>
      </w:pPr>
      <w:r w:rsidRPr="007A1C63">
        <w:rPr>
          <w:color w:val="auto"/>
        </w:rPr>
        <w:t>Projects</w:t>
      </w:r>
      <w:r w:rsidR="00656B97">
        <w:rPr>
          <w:color w:val="auto"/>
        </w:rPr>
        <w:t xml:space="preserve"> Examples</w:t>
      </w:r>
    </w:p>
    <w:tbl>
      <w:tblPr>
        <w:tblStyle w:val="TableGrid"/>
        <w:tblW w:w="54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084"/>
      </w:tblGrid>
      <w:tr w:rsidR="001D0BF1" w:rsidRPr="007A1C63" w14:paraId="56528ACC" w14:textId="77777777" w:rsidTr="00656B97">
        <w:trPr>
          <w:trHeight w:val="413"/>
        </w:trPr>
        <w:tc>
          <w:tcPr>
            <w:tcW w:w="10084" w:type="dxa"/>
          </w:tcPr>
          <w:p w14:paraId="2D479AD2" w14:textId="77777777" w:rsidR="001D0BF1" w:rsidRPr="007A1C63" w:rsidRDefault="00E01DD1" w:rsidP="001D0BF1">
            <w:pPr>
              <w:pStyle w:val="Heading2"/>
              <w:contextualSpacing w:val="0"/>
              <w:outlineLvl w:val="1"/>
              <w:rPr>
                <w:color w:val="auto"/>
              </w:rPr>
            </w:pPr>
            <w:r w:rsidRPr="007A1C63">
              <w:rPr>
                <w:color w:val="auto"/>
              </w:rPr>
              <w:t>Trello Clone</w:t>
            </w:r>
          </w:p>
          <w:p w14:paraId="040C3ECF" w14:textId="06D4D5CA" w:rsidR="00601DE6" w:rsidRPr="00A94527" w:rsidRDefault="002A7BFE" w:rsidP="001D0BF1">
            <w:pPr>
              <w:contextualSpacing w:val="0"/>
              <w:rPr>
                <w:b/>
                <w:bCs/>
              </w:rPr>
            </w:pPr>
            <w:hyperlink r:id="rId9" w:history="1">
              <w:r w:rsidR="00C37463" w:rsidRPr="007D149D">
                <w:rPr>
                  <w:rStyle w:val="Hyperlink"/>
                  <w:b/>
                  <w:bCs/>
                </w:rPr>
                <w:t>https://github.com/maklaut007/Trello</w:t>
              </w:r>
            </w:hyperlink>
            <w:r w:rsidR="00C37463" w:rsidRPr="00C37463">
              <w:rPr>
                <w:rStyle w:val="Hyperlink"/>
                <w:color w:val="auto"/>
                <w:u w:val="none"/>
              </w:rPr>
              <w:t xml:space="preserve">   </w:t>
            </w:r>
          </w:p>
          <w:p w14:paraId="266D2DAB" w14:textId="53BCBCA6" w:rsidR="001E3120" w:rsidRDefault="00C317F8" w:rsidP="001D0BF1">
            <w:pPr>
              <w:contextualSpacing w:val="0"/>
              <w:rPr>
                <w:color w:val="auto"/>
              </w:rPr>
            </w:pPr>
            <w:r w:rsidRPr="007A1C63">
              <w:rPr>
                <w:color w:val="auto"/>
              </w:rPr>
              <w:t xml:space="preserve">List making application based on Trello web application. Created </w:t>
            </w:r>
            <w:r w:rsidR="000C6BE5">
              <w:rPr>
                <w:color w:val="auto"/>
              </w:rPr>
              <w:t>with</w:t>
            </w:r>
            <w:r w:rsidRPr="007A1C63">
              <w:rPr>
                <w:color w:val="auto"/>
              </w:rPr>
              <w:t xml:space="preserve"> ReactJS as </w:t>
            </w:r>
            <w:r w:rsidR="00DF4CD2" w:rsidRPr="007A1C63">
              <w:rPr>
                <w:color w:val="auto"/>
              </w:rPr>
              <w:t>front-end</w:t>
            </w:r>
            <w:r w:rsidRPr="007A1C63">
              <w:rPr>
                <w:color w:val="auto"/>
              </w:rPr>
              <w:t xml:space="preserve"> framework. The server side was built on top of MongoDB and Node.js.</w:t>
            </w:r>
          </w:p>
          <w:p w14:paraId="77203116" w14:textId="77777777" w:rsidR="004D16BD" w:rsidRPr="000C6BE5" w:rsidRDefault="004D16BD" w:rsidP="001D0BF1">
            <w:pPr>
              <w:contextualSpacing w:val="0"/>
              <w:rPr>
                <w:color w:val="auto"/>
              </w:rPr>
            </w:pPr>
          </w:p>
          <w:p w14:paraId="3AE91899" w14:textId="28AD22AC" w:rsidR="00601DE6" w:rsidRPr="000C6BE5" w:rsidRDefault="00E861A5" w:rsidP="004D16BD">
            <w:pPr>
              <w:pStyle w:val="Heading2"/>
              <w:contextualSpacing w:val="0"/>
              <w:outlineLvl w:val="1"/>
              <w:rPr>
                <w:color w:val="auto"/>
              </w:rPr>
            </w:pPr>
            <w:r>
              <w:rPr>
                <w:color w:val="auto"/>
              </w:rPr>
              <w:t>Rock Paper ScISSORS</w:t>
            </w:r>
            <w:r w:rsidR="000C6BE5" w:rsidRPr="000C6BE5">
              <w:rPr>
                <w:color w:val="auto"/>
              </w:rPr>
              <w:t xml:space="preserve"> GAME</w:t>
            </w:r>
          </w:p>
          <w:p w14:paraId="62C8726E" w14:textId="7B0EEB3B" w:rsidR="00A94527" w:rsidRPr="00A94527" w:rsidRDefault="002A7BFE" w:rsidP="004D16BD">
            <w:pPr>
              <w:contextualSpacing w:val="0"/>
              <w:rPr>
                <w:b/>
                <w:bCs/>
              </w:rPr>
            </w:pPr>
            <w:hyperlink r:id="rId10" w:history="1">
              <w:r w:rsidR="00656B97" w:rsidRPr="00E90828">
                <w:rPr>
                  <w:rStyle w:val="Hyperlink"/>
                  <w:b/>
                  <w:bCs/>
                </w:rPr>
                <w:t>https://github.com/maklaut007/rock-paper-scissors</w:t>
              </w:r>
            </w:hyperlink>
            <w:r w:rsidR="00656B97">
              <w:rPr>
                <w:b/>
                <w:bCs/>
              </w:rPr>
              <w:t xml:space="preserve"> //</w:t>
            </w:r>
            <w:r w:rsidR="00671384">
              <w:rPr>
                <w:b/>
                <w:bCs/>
              </w:rPr>
              <w:t xml:space="preserve"> </w:t>
            </w:r>
            <w:r w:rsidR="00671384" w:rsidRPr="00671384">
              <w:t xml:space="preserve"> </w:t>
            </w:r>
            <w:r w:rsidR="00671384"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="00671384" w:rsidRPr="00671384">
              <w:rPr>
                <w:rStyle w:val="Hyperlink"/>
                <w:b/>
                <w:bCs/>
              </w:rPr>
              <w:t>https://master.d3sbyiqrv7e0om.amplifyapp.com</w:t>
            </w:r>
            <w:r w:rsidR="00601DE6">
              <w:rPr>
                <w:b/>
                <w:bCs/>
              </w:rPr>
              <w:t xml:space="preserve"> </w:t>
            </w:r>
          </w:p>
          <w:p w14:paraId="596D6F45" w14:textId="1AC7F6A9" w:rsidR="00AE23BA" w:rsidRPr="007A1C63" w:rsidRDefault="00671384" w:rsidP="00AE23BA">
            <w:pPr>
              <w:contextualSpacing w:val="0"/>
              <w:rPr>
                <w:color w:val="auto"/>
              </w:rPr>
            </w:pPr>
            <w:r>
              <w:rPr>
                <w:color w:val="auto"/>
              </w:rPr>
              <w:t>Rock-Paper-Scissors</w:t>
            </w:r>
            <w:r w:rsidR="00A94527">
              <w:rPr>
                <w:color w:val="auto"/>
              </w:rPr>
              <w:t xml:space="preserve"> game application, built with React</w:t>
            </w:r>
            <w:r w:rsidR="00DF4CD2">
              <w:rPr>
                <w:color w:val="auto"/>
              </w:rPr>
              <w:t xml:space="preserve">, </w:t>
            </w:r>
            <w:r w:rsidR="00A94527">
              <w:rPr>
                <w:color w:val="auto"/>
              </w:rPr>
              <w:t>Redux</w:t>
            </w:r>
            <w:r w:rsidR="00DF4CD2">
              <w:rPr>
                <w:color w:val="auto"/>
              </w:rPr>
              <w:t xml:space="preserve"> and styled-components</w:t>
            </w:r>
            <w:r w:rsidR="00A94527">
              <w:rPr>
                <w:color w:val="auto"/>
              </w:rPr>
              <w:t xml:space="preserve">. </w:t>
            </w:r>
          </w:p>
        </w:tc>
      </w:tr>
      <w:tr w:rsidR="00C37463" w:rsidRPr="007A1C63" w14:paraId="10054DC3" w14:textId="77777777" w:rsidTr="00656B97">
        <w:trPr>
          <w:trHeight w:val="413"/>
        </w:trPr>
        <w:tc>
          <w:tcPr>
            <w:tcW w:w="10084" w:type="dxa"/>
          </w:tcPr>
          <w:p w14:paraId="6F4DA023" w14:textId="77777777" w:rsidR="00C37463" w:rsidRPr="007A1C63" w:rsidRDefault="00C37463" w:rsidP="00C317F8">
            <w:pPr>
              <w:pStyle w:val="Heading2"/>
              <w:outlineLvl w:val="1"/>
              <w:rPr>
                <w:color w:val="auto"/>
              </w:rPr>
            </w:pPr>
          </w:p>
        </w:tc>
      </w:tr>
    </w:tbl>
    <w:sdt>
      <w:sdtPr>
        <w:rPr>
          <w:color w:val="auto"/>
        </w:rPr>
        <w:alias w:val="Education:"/>
        <w:tag w:val="Education:"/>
        <w:id w:val="-1908763273"/>
        <w:placeholder>
          <w:docPart w:val="7AE40BF3BA5C48709C46B73F0118AEC9"/>
        </w:placeholder>
        <w:temporary/>
        <w:showingPlcHdr/>
        <w15:appearance w15:val="hidden"/>
      </w:sdtPr>
      <w:sdtEndPr/>
      <w:sdtContent>
        <w:p w14:paraId="1B6673F9" w14:textId="77777777" w:rsidR="00DA59AA" w:rsidRPr="007A1C63" w:rsidRDefault="00DA59AA" w:rsidP="0097790C">
          <w:pPr>
            <w:pStyle w:val="Heading1"/>
            <w:rPr>
              <w:color w:val="auto"/>
            </w:rPr>
          </w:pPr>
          <w:r w:rsidRPr="007A1C63">
            <w:rPr>
              <w:color w:val="auto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7A1C63" w14:paraId="7B0BBC6F" w14:textId="77777777" w:rsidTr="00D66A52">
        <w:tc>
          <w:tcPr>
            <w:tcW w:w="9355" w:type="dxa"/>
          </w:tcPr>
          <w:p w14:paraId="447BE1C9" w14:textId="77777777" w:rsidR="001D0BF1" w:rsidRPr="007A1C63" w:rsidRDefault="00EC48F5" w:rsidP="001D0BF1">
            <w:pPr>
              <w:pStyle w:val="Heading3"/>
              <w:contextualSpacing w:val="0"/>
              <w:outlineLvl w:val="2"/>
              <w:rPr>
                <w:color w:val="auto"/>
              </w:rPr>
            </w:pPr>
            <w:r w:rsidRPr="007A1C63">
              <w:rPr>
                <w:color w:val="auto"/>
              </w:rPr>
              <w:t>09/2015 - 09/2018</w:t>
            </w:r>
          </w:p>
          <w:p w14:paraId="5F91BD0D" w14:textId="77777777" w:rsidR="001D0BF1" w:rsidRPr="007A1C63" w:rsidRDefault="00EC48F5" w:rsidP="001D0BF1">
            <w:pPr>
              <w:pStyle w:val="Heading2"/>
              <w:contextualSpacing w:val="0"/>
              <w:outlineLvl w:val="1"/>
              <w:rPr>
                <w:color w:val="auto"/>
              </w:rPr>
            </w:pPr>
            <w:r w:rsidRPr="007A1C63">
              <w:rPr>
                <w:b w:val="0"/>
                <w:color w:val="auto"/>
              </w:rPr>
              <w:t>Kharkiv national university of radioelectronics</w:t>
            </w:r>
            <w:r w:rsidR="001B5E72" w:rsidRPr="007A1C63">
              <w:rPr>
                <w:b w:val="0"/>
                <w:color w:val="auto"/>
              </w:rPr>
              <w:t xml:space="preserve"> </w:t>
            </w:r>
            <w:r w:rsidR="001B5E72" w:rsidRPr="007A1C63">
              <w:rPr>
                <w:b w:val="0"/>
                <w:color w:val="auto"/>
              </w:rPr>
              <w:softHyphen/>
              <w:t>—</w:t>
            </w:r>
            <w:r w:rsidR="001B5E72" w:rsidRPr="007A1C63">
              <w:rPr>
                <w:b w:val="0"/>
                <w:color w:val="auto"/>
              </w:rPr>
              <w:softHyphen/>
              <w:t xml:space="preserve"> Kharkiv, ukarine</w:t>
            </w:r>
          </w:p>
          <w:p w14:paraId="750E7E2D" w14:textId="756EEC98" w:rsidR="007538DC" w:rsidRPr="007A1C63" w:rsidRDefault="00EC48F5" w:rsidP="007538DC">
            <w:pPr>
              <w:contextualSpacing w:val="0"/>
              <w:rPr>
                <w:color w:val="auto"/>
              </w:rPr>
            </w:pPr>
            <w:r w:rsidRPr="007A1C63">
              <w:rPr>
                <w:color w:val="auto"/>
              </w:rPr>
              <w:t>Unfinished Bachelor</w:t>
            </w:r>
            <w:r w:rsidR="00B7130B">
              <w:rPr>
                <w:color w:val="auto"/>
              </w:rPr>
              <w:t>’s</w:t>
            </w:r>
            <w:r w:rsidRPr="007A1C63">
              <w:rPr>
                <w:color w:val="auto"/>
              </w:rPr>
              <w:t xml:space="preserve"> Degree in Computer Science </w:t>
            </w:r>
          </w:p>
          <w:p w14:paraId="480B781D" w14:textId="77777777" w:rsidR="00EC48F5" w:rsidRPr="007A1C63" w:rsidRDefault="00EC48F5" w:rsidP="007538DC">
            <w:pPr>
              <w:contextualSpacing w:val="0"/>
              <w:rPr>
                <w:color w:val="auto"/>
              </w:rPr>
            </w:pPr>
            <w:r w:rsidRPr="007A1C63">
              <w:rPr>
                <w:color w:val="auto"/>
              </w:rPr>
              <w:t>Major: Information Control Systems</w:t>
            </w:r>
          </w:p>
        </w:tc>
      </w:tr>
      <w:tr w:rsidR="00F61DF9" w:rsidRPr="007A1C63" w14:paraId="7E84AC70" w14:textId="77777777" w:rsidTr="00F61DF9">
        <w:tc>
          <w:tcPr>
            <w:tcW w:w="9355" w:type="dxa"/>
            <w:tcMar>
              <w:top w:w="216" w:type="dxa"/>
            </w:tcMar>
          </w:tcPr>
          <w:p w14:paraId="0C48EE9B" w14:textId="255ED8C0" w:rsidR="00F61DF9" w:rsidRPr="007A1C63" w:rsidRDefault="008A74E8" w:rsidP="00F61DF9">
            <w:pPr>
              <w:pStyle w:val="Heading3"/>
              <w:contextualSpacing w:val="0"/>
              <w:outlineLvl w:val="2"/>
              <w:rPr>
                <w:color w:val="auto"/>
              </w:rPr>
            </w:pPr>
            <w:r w:rsidRPr="007A1C63">
              <w:rPr>
                <w:color w:val="auto"/>
              </w:rPr>
              <w:t>0</w:t>
            </w:r>
            <w:r w:rsidR="00C37463">
              <w:rPr>
                <w:color w:val="auto"/>
              </w:rPr>
              <w:t>1</w:t>
            </w:r>
            <w:r w:rsidRPr="007A1C63">
              <w:rPr>
                <w:color w:val="auto"/>
              </w:rPr>
              <w:t>/</w:t>
            </w:r>
            <w:r w:rsidR="001B5E72" w:rsidRPr="007A1C63">
              <w:rPr>
                <w:color w:val="auto"/>
              </w:rPr>
              <w:t>20</w:t>
            </w:r>
            <w:r w:rsidR="00C37463">
              <w:rPr>
                <w:color w:val="auto"/>
              </w:rPr>
              <w:t>20</w:t>
            </w:r>
            <w:r w:rsidR="00F61DF9" w:rsidRPr="007A1C63">
              <w:rPr>
                <w:color w:val="auto"/>
              </w:rPr>
              <w:t xml:space="preserve"> </w:t>
            </w:r>
            <w:r w:rsidR="001B5E72" w:rsidRPr="007A1C63">
              <w:rPr>
                <w:color w:val="auto"/>
              </w:rPr>
              <w:t xml:space="preserve">- </w:t>
            </w:r>
            <w:r w:rsidR="00C37463">
              <w:rPr>
                <w:color w:val="auto"/>
              </w:rPr>
              <w:t>05/2021</w:t>
            </w:r>
          </w:p>
          <w:p w14:paraId="64F66295" w14:textId="77777777" w:rsidR="00F61DF9" w:rsidRPr="007A1C63" w:rsidRDefault="001B5E72" w:rsidP="00F61DF9">
            <w:pPr>
              <w:pStyle w:val="Heading2"/>
              <w:contextualSpacing w:val="0"/>
              <w:outlineLvl w:val="1"/>
              <w:rPr>
                <w:b w:val="0"/>
                <w:bCs/>
                <w:color w:val="auto"/>
              </w:rPr>
            </w:pPr>
            <w:r w:rsidRPr="007A1C63">
              <w:rPr>
                <w:b w:val="0"/>
                <w:bCs/>
                <w:color w:val="auto"/>
              </w:rPr>
              <w:t>Truman College — chicago, il</w:t>
            </w:r>
            <w:r w:rsidR="00F61DF9" w:rsidRPr="007A1C63">
              <w:rPr>
                <w:b w:val="0"/>
                <w:bCs/>
                <w:color w:val="auto"/>
              </w:rPr>
              <w:t xml:space="preserve"> </w:t>
            </w:r>
          </w:p>
          <w:p w14:paraId="5B30E9C2" w14:textId="3AB724D0" w:rsidR="00F61DF9" w:rsidRPr="007A1C63" w:rsidRDefault="007A1C63" w:rsidP="00F61DF9">
            <w:pPr>
              <w:rPr>
                <w:color w:val="auto"/>
              </w:rPr>
            </w:pPr>
            <w:r w:rsidRPr="007A1C63">
              <w:rPr>
                <w:color w:val="auto"/>
              </w:rPr>
              <w:t>Associate degree</w:t>
            </w:r>
            <w:r w:rsidR="00601DE6">
              <w:rPr>
                <w:color w:val="auto"/>
              </w:rPr>
              <w:t xml:space="preserve"> in </w:t>
            </w:r>
            <w:r w:rsidR="00E9462B">
              <w:rPr>
                <w:color w:val="auto"/>
              </w:rPr>
              <w:t>Computer S</w:t>
            </w:r>
            <w:r w:rsidR="00601DE6">
              <w:rPr>
                <w:color w:val="auto"/>
              </w:rPr>
              <w:t>cience</w:t>
            </w:r>
            <w:r w:rsidRPr="007A1C63">
              <w:rPr>
                <w:color w:val="auto"/>
              </w:rPr>
              <w:t xml:space="preserve"> </w:t>
            </w:r>
          </w:p>
        </w:tc>
      </w:tr>
    </w:tbl>
    <w:p w14:paraId="7B342EE3" w14:textId="7B1D9548" w:rsidR="00486277" w:rsidRPr="007A1C63" w:rsidRDefault="002A7BFE" w:rsidP="00486277">
      <w:pPr>
        <w:pStyle w:val="Heading1"/>
        <w:rPr>
          <w:color w:val="auto"/>
        </w:rPr>
      </w:pPr>
      <w:sdt>
        <w:sdtPr>
          <w:rPr>
            <w:color w:val="auto"/>
          </w:rPr>
          <w:alias w:val="Skills:"/>
          <w:tag w:val="Skills:"/>
          <w:id w:val="-1392877668"/>
          <w:placeholder>
            <w:docPart w:val="CE2198F318644D83850CA70599A935BA"/>
          </w:placeholder>
          <w:temporary/>
          <w:showingPlcHdr/>
          <w15:appearance w15:val="hidden"/>
        </w:sdtPr>
        <w:sdtEndPr/>
        <w:sdtContent>
          <w:r w:rsidR="00486277" w:rsidRPr="007A1C63">
            <w:rPr>
              <w:color w:val="auto"/>
            </w:rPr>
            <w:t>Skills</w:t>
          </w:r>
        </w:sdtContent>
      </w:sdt>
    </w:p>
    <w:tbl>
      <w:tblPr>
        <w:tblStyle w:val="TableGrid"/>
        <w:tblW w:w="511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785"/>
        <w:gridCol w:w="4785"/>
      </w:tblGrid>
      <w:tr w:rsidR="003A0632" w:rsidRPr="007A1C63" w14:paraId="364B5C79" w14:textId="77777777" w:rsidTr="004D16BD">
        <w:trPr>
          <w:trHeight w:val="1409"/>
        </w:trPr>
        <w:tc>
          <w:tcPr>
            <w:tcW w:w="4785" w:type="dxa"/>
          </w:tcPr>
          <w:p w14:paraId="1BF7C396" w14:textId="77777777" w:rsidR="00680DD2" w:rsidRPr="007A1C63" w:rsidRDefault="00680DD2" w:rsidP="006E1507">
            <w:pPr>
              <w:pStyle w:val="ListBullet"/>
              <w:contextualSpacing w:val="0"/>
              <w:rPr>
                <w:color w:val="auto"/>
              </w:rPr>
            </w:pPr>
            <w:r w:rsidRPr="007A1C63">
              <w:rPr>
                <w:color w:val="auto"/>
              </w:rPr>
              <w:t>HTML5</w:t>
            </w:r>
          </w:p>
          <w:p w14:paraId="0B17148E" w14:textId="77777777" w:rsidR="001F4E6D" w:rsidRPr="007A1C63" w:rsidRDefault="00680DD2" w:rsidP="006E1507">
            <w:pPr>
              <w:pStyle w:val="ListBullet"/>
              <w:contextualSpacing w:val="0"/>
              <w:rPr>
                <w:color w:val="auto"/>
              </w:rPr>
            </w:pPr>
            <w:r w:rsidRPr="007A1C63">
              <w:rPr>
                <w:color w:val="auto"/>
              </w:rPr>
              <w:t>JavaScript, ES5, ES6, ES7</w:t>
            </w:r>
          </w:p>
          <w:p w14:paraId="0F7C54DE" w14:textId="65DA5136" w:rsidR="00680DD2" w:rsidRPr="00B3151B" w:rsidRDefault="006A0EE4" w:rsidP="00680DD2">
            <w:pPr>
              <w:pStyle w:val="ListBullet"/>
              <w:contextualSpacing w:val="0"/>
              <w:rPr>
                <w:rFonts w:cstheme="minorHAnsi"/>
                <w:color w:val="auto"/>
              </w:rPr>
            </w:pPr>
            <w:r w:rsidRPr="00B3151B">
              <w:rPr>
                <w:rFonts w:cstheme="minorHAnsi"/>
                <w:color w:val="auto"/>
                <w:sz w:val="21"/>
                <w:szCs w:val="21"/>
                <w:shd w:val="clear" w:color="auto" w:fill="FFFFFF"/>
              </w:rPr>
              <w:t xml:space="preserve">RESTful API / </w:t>
            </w:r>
            <w:r w:rsidR="00680DD2" w:rsidRPr="00B3151B">
              <w:rPr>
                <w:rFonts w:cstheme="minorHAnsi"/>
                <w:color w:val="auto"/>
              </w:rPr>
              <w:t>JSON</w:t>
            </w:r>
          </w:p>
          <w:p w14:paraId="308B4397" w14:textId="77777777" w:rsidR="00E9462B" w:rsidRDefault="00680DD2" w:rsidP="00680DD2">
            <w:pPr>
              <w:pStyle w:val="ListBullet"/>
              <w:contextualSpacing w:val="0"/>
              <w:rPr>
                <w:color w:val="auto"/>
              </w:rPr>
            </w:pPr>
            <w:r w:rsidRPr="007A1C63">
              <w:rPr>
                <w:color w:val="auto"/>
              </w:rPr>
              <w:t xml:space="preserve">ReactJS </w:t>
            </w:r>
          </w:p>
          <w:p w14:paraId="2FD094DA" w14:textId="33D94079" w:rsidR="00680DD2" w:rsidRPr="007A1C63" w:rsidRDefault="00680DD2" w:rsidP="00680DD2">
            <w:pPr>
              <w:pStyle w:val="ListBullet"/>
              <w:contextualSpacing w:val="0"/>
              <w:rPr>
                <w:color w:val="auto"/>
              </w:rPr>
            </w:pPr>
            <w:r w:rsidRPr="007A1C63">
              <w:rPr>
                <w:color w:val="auto"/>
              </w:rPr>
              <w:t>Redux</w:t>
            </w:r>
          </w:p>
          <w:p w14:paraId="7FE00DBB" w14:textId="241B20AD" w:rsidR="00680DD2" w:rsidRDefault="00680DD2" w:rsidP="004D16BD">
            <w:pPr>
              <w:pStyle w:val="ListBullet"/>
              <w:contextualSpacing w:val="0"/>
              <w:rPr>
                <w:color w:val="auto"/>
              </w:rPr>
            </w:pPr>
            <w:r w:rsidRPr="007A1C63">
              <w:rPr>
                <w:color w:val="auto"/>
              </w:rPr>
              <w:t xml:space="preserve">Node.js </w:t>
            </w:r>
            <w:r w:rsidR="00E9462B">
              <w:rPr>
                <w:color w:val="auto"/>
              </w:rPr>
              <w:t>&amp;</w:t>
            </w:r>
            <w:r w:rsidRPr="007A1C63">
              <w:rPr>
                <w:color w:val="auto"/>
              </w:rPr>
              <w:t xml:space="preserve"> express</w:t>
            </w:r>
          </w:p>
          <w:p w14:paraId="2AD30477" w14:textId="35401FFE" w:rsidR="00164ADC" w:rsidRPr="004D16BD" w:rsidRDefault="00164ADC" w:rsidP="001115DA">
            <w:pPr>
              <w:pStyle w:val="ListBullet"/>
              <w:numPr>
                <w:ilvl w:val="0"/>
                <w:numId w:val="0"/>
              </w:numPr>
              <w:contextualSpacing w:val="0"/>
              <w:rPr>
                <w:color w:val="auto"/>
              </w:rPr>
            </w:pPr>
          </w:p>
        </w:tc>
        <w:tc>
          <w:tcPr>
            <w:tcW w:w="4785" w:type="dxa"/>
            <w:tcMar>
              <w:left w:w="360" w:type="dxa"/>
            </w:tcMar>
          </w:tcPr>
          <w:p w14:paraId="7C5F07A4" w14:textId="61D920DB" w:rsidR="003A0632" w:rsidRPr="007A1C63" w:rsidRDefault="00680DD2" w:rsidP="006E1507">
            <w:pPr>
              <w:pStyle w:val="ListBullet"/>
              <w:contextualSpacing w:val="0"/>
              <w:rPr>
                <w:color w:val="auto"/>
              </w:rPr>
            </w:pPr>
            <w:r w:rsidRPr="007A1C63">
              <w:rPr>
                <w:color w:val="auto"/>
              </w:rPr>
              <w:t xml:space="preserve">CSS </w:t>
            </w:r>
          </w:p>
          <w:p w14:paraId="202A50BE" w14:textId="7818126F" w:rsidR="00680DD2" w:rsidRDefault="00680DD2" w:rsidP="006E1507">
            <w:pPr>
              <w:pStyle w:val="ListBullet"/>
              <w:contextualSpacing w:val="0"/>
              <w:rPr>
                <w:color w:val="auto"/>
              </w:rPr>
            </w:pPr>
            <w:r w:rsidRPr="007A1C63">
              <w:rPr>
                <w:color w:val="auto"/>
              </w:rPr>
              <w:t>Git</w:t>
            </w:r>
          </w:p>
          <w:p w14:paraId="4E88313F" w14:textId="59D620B7" w:rsidR="001115DA" w:rsidRPr="007A1C63" w:rsidRDefault="001115DA" w:rsidP="006E1507">
            <w:pPr>
              <w:pStyle w:val="ListBullet"/>
              <w:contextualSpacing w:val="0"/>
              <w:rPr>
                <w:color w:val="auto"/>
              </w:rPr>
            </w:pPr>
            <w:r>
              <w:rPr>
                <w:color w:val="auto"/>
              </w:rPr>
              <w:t>TypeScript</w:t>
            </w:r>
          </w:p>
          <w:p w14:paraId="2E788335" w14:textId="25155785" w:rsidR="004D16BD" w:rsidRPr="004D16BD" w:rsidRDefault="004D16BD" w:rsidP="004D16BD">
            <w:pPr>
              <w:pStyle w:val="ListBullet"/>
              <w:contextualSpacing w:val="0"/>
              <w:rPr>
                <w:color w:val="auto"/>
              </w:rPr>
            </w:pPr>
            <w:r w:rsidRPr="007A1C63">
              <w:rPr>
                <w:color w:val="auto"/>
              </w:rPr>
              <w:t>SQL (MySQL,</w:t>
            </w:r>
            <w:r w:rsidR="00B3151B">
              <w:rPr>
                <w:color w:val="auto"/>
              </w:rPr>
              <w:t xml:space="preserve"> PostgreSQL</w:t>
            </w:r>
            <w:r w:rsidRPr="007A1C63">
              <w:rPr>
                <w:color w:val="auto"/>
              </w:rPr>
              <w:t>)</w:t>
            </w:r>
          </w:p>
          <w:p w14:paraId="70C6EFAC" w14:textId="77777777" w:rsidR="00680DD2" w:rsidRDefault="00187B4A" w:rsidP="006E1507">
            <w:pPr>
              <w:pStyle w:val="ListBullet"/>
              <w:contextualSpacing w:val="0"/>
              <w:rPr>
                <w:color w:val="auto"/>
              </w:rPr>
            </w:pPr>
            <w:r>
              <w:rPr>
                <w:color w:val="auto"/>
              </w:rPr>
              <w:t>Adobe XD</w:t>
            </w:r>
          </w:p>
          <w:p w14:paraId="4538FCE9" w14:textId="2B0ED68F" w:rsidR="00173706" w:rsidRPr="007A1C63" w:rsidRDefault="00173706" w:rsidP="006E1507">
            <w:pPr>
              <w:pStyle w:val="ListBullet"/>
              <w:contextualSpacing w:val="0"/>
              <w:rPr>
                <w:color w:val="auto"/>
              </w:rPr>
            </w:pPr>
            <w:r>
              <w:rPr>
                <w:color w:val="auto"/>
              </w:rPr>
              <w:t>AWS (Amplify, Beanstalk)</w:t>
            </w:r>
          </w:p>
        </w:tc>
      </w:tr>
    </w:tbl>
    <w:p w14:paraId="04276208" w14:textId="77777777" w:rsidR="00B51D1B" w:rsidRPr="007A1C63" w:rsidRDefault="00B51D1B" w:rsidP="006E1507">
      <w:pPr>
        <w:rPr>
          <w:color w:val="auto"/>
        </w:rPr>
      </w:pPr>
    </w:p>
    <w:sectPr w:rsidR="00B51D1B" w:rsidRPr="007A1C63" w:rsidSect="005A1B10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E399D" w14:textId="77777777" w:rsidR="002A7BFE" w:rsidRDefault="002A7BFE" w:rsidP="0068194B">
      <w:r>
        <w:separator/>
      </w:r>
    </w:p>
    <w:p w14:paraId="71A54500" w14:textId="77777777" w:rsidR="002A7BFE" w:rsidRDefault="002A7BFE"/>
    <w:p w14:paraId="6C5512B3" w14:textId="77777777" w:rsidR="002A7BFE" w:rsidRDefault="002A7BFE"/>
  </w:endnote>
  <w:endnote w:type="continuationSeparator" w:id="0">
    <w:p w14:paraId="29A19876" w14:textId="77777777" w:rsidR="002A7BFE" w:rsidRDefault="002A7BFE" w:rsidP="0068194B">
      <w:r>
        <w:continuationSeparator/>
      </w:r>
    </w:p>
    <w:p w14:paraId="3762BF6F" w14:textId="77777777" w:rsidR="002A7BFE" w:rsidRDefault="002A7BFE"/>
    <w:p w14:paraId="6256D39F" w14:textId="77777777" w:rsidR="002A7BFE" w:rsidRDefault="002A7B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F5EFD6" w14:textId="77777777" w:rsidR="00C317F8" w:rsidRDefault="00C317F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1545F" w14:textId="77777777" w:rsidR="002A7BFE" w:rsidRDefault="002A7BFE" w:rsidP="0068194B">
      <w:r>
        <w:separator/>
      </w:r>
    </w:p>
    <w:p w14:paraId="7F7E5F01" w14:textId="77777777" w:rsidR="002A7BFE" w:rsidRDefault="002A7BFE"/>
    <w:p w14:paraId="2E0FA6CC" w14:textId="77777777" w:rsidR="002A7BFE" w:rsidRDefault="002A7BFE"/>
  </w:footnote>
  <w:footnote w:type="continuationSeparator" w:id="0">
    <w:p w14:paraId="7A7A55EF" w14:textId="77777777" w:rsidR="002A7BFE" w:rsidRDefault="002A7BFE" w:rsidP="0068194B">
      <w:r>
        <w:continuationSeparator/>
      </w:r>
    </w:p>
    <w:p w14:paraId="423FA6F0" w14:textId="77777777" w:rsidR="002A7BFE" w:rsidRDefault="002A7BFE"/>
    <w:p w14:paraId="1EF41B6F" w14:textId="77777777" w:rsidR="002A7BFE" w:rsidRDefault="002A7B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5DF12" w14:textId="77777777" w:rsidR="00C317F8" w:rsidRPr="004E01EB" w:rsidRDefault="00C317F8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B7E7F5C" wp14:editId="3EE8E00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62409DE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613054254">
    <w:abstractNumId w:val="9"/>
  </w:num>
  <w:num w:numId="2" w16cid:durableId="1077828849">
    <w:abstractNumId w:val="8"/>
  </w:num>
  <w:num w:numId="3" w16cid:durableId="479469705">
    <w:abstractNumId w:val="7"/>
  </w:num>
  <w:num w:numId="4" w16cid:durableId="845287259">
    <w:abstractNumId w:val="6"/>
  </w:num>
  <w:num w:numId="5" w16cid:durableId="827550949">
    <w:abstractNumId w:val="10"/>
  </w:num>
  <w:num w:numId="6" w16cid:durableId="999767985">
    <w:abstractNumId w:val="3"/>
  </w:num>
  <w:num w:numId="7" w16cid:durableId="759982918">
    <w:abstractNumId w:val="11"/>
  </w:num>
  <w:num w:numId="8" w16cid:durableId="1758549928">
    <w:abstractNumId w:val="2"/>
  </w:num>
  <w:num w:numId="9" w16cid:durableId="1553737673">
    <w:abstractNumId w:val="12"/>
  </w:num>
  <w:num w:numId="10" w16cid:durableId="1163660708">
    <w:abstractNumId w:val="5"/>
  </w:num>
  <w:num w:numId="11" w16cid:durableId="1393386863">
    <w:abstractNumId w:val="4"/>
  </w:num>
  <w:num w:numId="12" w16cid:durableId="1168013526">
    <w:abstractNumId w:val="1"/>
  </w:num>
  <w:num w:numId="13" w16cid:durableId="1231379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D4"/>
    <w:rsid w:val="000001EF"/>
    <w:rsid w:val="00007322"/>
    <w:rsid w:val="00007728"/>
    <w:rsid w:val="00024584"/>
    <w:rsid w:val="00024730"/>
    <w:rsid w:val="00043B20"/>
    <w:rsid w:val="00055E95"/>
    <w:rsid w:val="0007021F"/>
    <w:rsid w:val="000B2BA5"/>
    <w:rsid w:val="000C6BE5"/>
    <w:rsid w:val="000E46AA"/>
    <w:rsid w:val="000F2F8C"/>
    <w:rsid w:val="0010006E"/>
    <w:rsid w:val="001045A8"/>
    <w:rsid w:val="00110287"/>
    <w:rsid w:val="001115DA"/>
    <w:rsid w:val="00114A91"/>
    <w:rsid w:val="001427E1"/>
    <w:rsid w:val="00163668"/>
    <w:rsid w:val="00164ADC"/>
    <w:rsid w:val="00171566"/>
    <w:rsid w:val="00173706"/>
    <w:rsid w:val="00174676"/>
    <w:rsid w:val="001755A8"/>
    <w:rsid w:val="00184014"/>
    <w:rsid w:val="00187B4A"/>
    <w:rsid w:val="00192008"/>
    <w:rsid w:val="001B5E72"/>
    <w:rsid w:val="001C0E68"/>
    <w:rsid w:val="001C4B6F"/>
    <w:rsid w:val="001C5A89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4F4B"/>
    <w:rsid w:val="00297F18"/>
    <w:rsid w:val="002A1945"/>
    <w:rsid w:val="002A7BFE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E40A7"/>
    <w:rsid w:val="003F1D5F"/>
    <w:rsid w:val="00405128"/>
    <w:rsid w:val="00406CFF"/>
    <w:rsid w:val="00416B25"/>
    <w:rsid w:val="00420592"/>
    <w:rsid w:val="004319E0"/>
    <w:rsid w:val="00437E8C"/>
    <w:rsid w:val="00440225"/>
    <w:rsid w:val="00452A08"/>
    <w:rsid w:val="0047266C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16BD"/>
    <w:rsid w:val="004E01EB"/>
    <w:rsid w:val="004E2794"/>
    <w:rsid w:val="00510392"/>
    <w:rsid w:val="00513E2A"/>
    <w:rsid w:val="00527A7E"/>
    <w:rsid w:val="00566A35"/>
    <w:rsid w:val="0056701E"/>
    <w:rsid w:val="0057225E"/>
    <w:rsid w:val="005740D7"/>
    <w:rsid w:val="00577D56"/>
    <w:rsid w:val="005A0F26"/>
    <w:rsid w:val="005A1B10"/>
    <w:rsid w:val="005A6850"/>
    <w:rsid w:val="005B1B1B"/>
    <w:rsid w:val="005B2EAA"/>
    <w:rsid w:val="005C5932"/>
    <w:rsid w:val="005D3507"/>
    <w:rsid w:val="005D3CA7"/>
    <w:rsid w:val="005D4CC1"/>
    <w:rsid w:val="005F4B91"/>
    <w:rsid w:val="005F55D2"/>
    <w:rsid w:val="00601DE6"/>
    <w:rsid w:val="0062312F"/>
    <w:rsid w:val="00625F2C"/>
    <w:rsid w:val="00656B97"/>
    <w:rsid w:val="006618E9"/>
    <w:rsid w:val="00671384"/>
    <w:rsid w:val="006746B4"/>
    <w:rsid w:val="00680DD2"/>
    <w:rsid w:val="0068194B"/>
    <w:rsid w:val="00692703"/>
    <w:rsid w:val="006977F1"/>
    <w:rsid w:val="006A0EE4"/>
    <w:rsid w:val="006A1962"/>
    <w:rsid w:val="006B5D48"/>
    <w:rsid w:val="006B7D7B"/>
    <w:rsid w:val="006C1A5E"/>
    <w:rsid w:val="006C6A21"/>
    <w:rsid w:val="006C7352"/>
    <w:rsid w:val="006E1507"/>
    <w:rsid w:val="00712D8B"/>
    <w:rsid w:val="007273B7"/>
    <w:rsid w:val="00733E0A"/>
    <w:rsid w:val="0074403D"/>
    <w:rsid w:val="00746399"/>
    <w:rsid w:val="00746D44"/>
    <w:rsid w:val="007538DC"/>
    <w:rsid w:val="00757803"/>
    <w:rsid w:val="0079206B"/>
    <w:rsid w:val="00796076"/>
    <w:rsid w:val="007A1C63"/>
    <w:rsid w:val="007C0566"/>
    <w:rsid w:val="007C0817"/>
    <w:rsid w:val="007C606B"/>
    <w:rsid w:val="007E6A61"/>
    <w:rsid w:val="00801140"/>
    <w:rsid w:val="00803404"/>
    <w:rsid w:val="00834955"/>
    <w:rsid w:val="008438D7"/>
    <w:rsid w:val="00855B59"/>
    <w:rsid w:val="00860461"/>
    <w:rsid w:val="0086487C"/>
    <w:rsid w:val="00870B20"/>
    <w:rsid w:val="008829F8"/>
    <w:rsid w:val="00885897"/>
    <w:rsid w:val="008A6538"/>
    <w:rsid w:val="008A74E8"/>
    <w:rsid w:val="008C7056"/>
    <w:rsid w:val="008F3B14"/>
    <w:rsid w:val="00901899"/>
    <w:rsid w:val="0090344B"/>
    <w:rsid w:val="00905715"/>
    <w:rsid w:val="0091321E"/>
    <w:rsid w:val="00913946"/>
    <w:rsid w:val="00920E54"/>
    <w:rsid w:val="0092726B"/>
    <w:rsid w:val="009361BA"/>
    <w:rsid w:val="00943FD4"/>
    <w:rsid w:val="00944F78"/>
    <w:rsid w:val="00947A89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7FB3"/>
    <w:rsid w:val="00A755E8"/>
    <w:rsid w:val="00A93A5D"/>
    <w:rsid w:val="00A94527"/>
    <w:rsid w:val="00AB32F8"/>
    <w:rsid w:val="00AB610B"/>
    <w:rsid w:val="00AD360E"/>
    <w:rsid w:val="00AD40FB"/>
    <w:rsid w:val="00AD782D"/>
    <w:rsid w:val="00AE23BA"/>
    <w:rsid w:val="00AE7650"/>
    <w:rsid w:val="00B10EBE"/>
    <w:rsid w:val="00B236F1"/>
    <w:rsid w:val="00B26692"/>
    <w:rsid w:val="00B3151B"/>
    <w:rsid w:val="00B50F99"/>
    <w:rsid w:val="00B51D1B"/>
    <w:rsid w:val="00B540F4"/>
    <w:rsid w:val="00B60FD0"/>
    <w:rsid w:val="00B622DF"/>
    <w:rsid w:val="00B6332A"/>
    <w:rsid w:val="00B7130B"/>
    <w:rsid w:val="00B81760"/>
    <w:rsid w:val="00B8494C"/>
    <w:rsid w:val="00BA1546"/>
    <w:rsid w:val="00BA2B33"/>
    <w:rsid w:val="00BB4E51"/>
    <w:rsid w:val="00BD431F"/>
    <w:rsid w:val="00BE423E"/>
    <w:rsid w:val="00BF61AC"/>
    <w:rsid w:val="00C16666"/>
    <w:rsid w:val="00C317F8"/>
    <w:rsid w:val="00C37463"/>
    <w:rsid w:val="00C47FA6"/>
    <w:rsid w:val="00C54CE8"/>
    <w:rsid w:val="00C57FC6"/>
    <w:rsid w:val="00C66A7D"/>
    <w:rsid w:val="00C779DA"/>
    <w:rsid w:val="00C814F7"/>
    <w:rsid w:val="00C97016"/>
    <w:rsid w:val="00CA4B4D"/>
    <w:rsid w:val="00CB35C3"/>
    <w:rsid w:val="00CB5C92"/>
    <w:rsid w:val="00CD323D"/>
    <w:rsid w:val="00CE4030"/>
    <w:rsid w:val="00CE64B3"/>
    <w:rsid w:val="00CF12A5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4FD0"/>
    <w:rsid w:val="00DC600B"/>
    <w:rsid w:val="00DE0FAA"/>
    <w:rsid w:val="00DE136D"/>
    <w:rsid w:val="00DE6534"/>
    <w:rsid w:val="00DF4CD2"/>
    <w:rsid w:val="00DF4D6C"/>
    <w:rsid w:val="00E01923"/>
    <w:rsid w:val="00E01DD1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861A5"/>
    <w:rsid w:val="00E9462B"/>
    <w:rsid w:val="00E9528E"/>
    <w:rsid w:val="00EA5099"/>
    <w:rsid w:val="00EB7061"/>
    <w:rsid w:val="00EC1351"/>
    <w:rsid w:val="00EC1B87"/>
    <w:rsid w:val="00EC48F5"/>
    <w:rsid w:val="00EC4CBF"/>
    <w:rsid w:val="00EE2CA8"/>
    <w:rsid w:val="00EF08F8"/>
    <w:rsid w:val="00EF17E8"/>
    <w:rsid w:val="00EF51D9"/>
    <w:rsid w:val="00F130DD"/>
    <w:rsid w:val="00F24884"/>
    <w:rsid w:val="00F476C4"/>
    <w:rsid w:val="00F61DF9"/>
    <w:rsid w:val="00F72C6D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95D8BC"/>
  <w15:chartTrackingRefBased/>
  <w15:docId w15:val="{2BDFBE57-97DD-436D-A211-DF9F300B8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C31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klaut00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zinmaks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maklaut007/rock-paper-sciss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klaut007/Trello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E40BF3BA5C48709C46B73F0118A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B6AD7-8B4F-4EDC-9D5C-A5B77251CD37}"/>
      </w:docPartPr>
      <w:docPartBody>
        <w:p w:rsidR="006B3FCF" w:rsidRDefault="00496C89">
          <w:pPr>
            <w:pStyle w:val="7AE40BF3BA5C48709C46B73F0118AEC9"/>
          </w:pPr>
          <w:r w:rsidRPr="00CF1A49">
            <w:t>Education</w:t>
          </w:r>
        </w:p>
      </w:docPartBody>
    </w:docPart>
    <w:docPart>
      <w:docPartPr>
        <w:name w:val="CE2198F318644D83850CA70599A93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ABDE8-646A-47E9-93E7-397CAAD5700C}"/>
      </w:docPartPr>
      <w:docPartBody>
        <w:p w:rsidR="006B3FCF" w:rsidRDefault="00496C89">
          <w:pPr>
            <w:pStyle w:val="CE2198F318644D83850CA70599A935BA"/>
          </w:pPr>
          <w:r w:rsidRPr="00CF1A49">
            <w:t>Skills</w:t>
          </w:r>
        </w:p>
      </w:docPartBody>
    </w:docPart>
    <w:docPart>
      <w:docPartPr>
        <w:name w:val="6988CEC5B8CA45738D27973875EC7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84495-315E-44ED-A958-7079F86FE219}"/>
      </w:docPartPr>
      <w:docPartBody>
        <w:p w:rsidR="004017DB" w:rsidRDefault="00AE4A79" w:rsidP="00AE4A79">
          <w:pPr>
            <w:pStyle w:val="6988CEC5B8CA45738D27973875EC7BB9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89"/>
    <w:rsid w:val="00012AC5"/>
    <w:rsid w:val="00064D92"/>
    <w:rsid w:val="004017DB"/>
    <w:rsid w:val="00496C89"/>
    <w:rsid w:val="006104B4"/>
    <w:rsid w:val="00670865"/>
    <w:rsid w:val="006B3FCF"/>
    <w:rsid w:val="00732EAF"/>
    <w:rsid w:val="007D076E"/>
    <w:rsid w:val="008A2D93"/>
    <w:rsid w:val="00AD4BDC"/>
    <w:rsid w:val="00AE4A79"/>
    <w:rsid w:val="00B36B94"/>
    <w:rsid w:val="00C87437"/>
    <w:rsid w:val="00FC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6988CEC5B8CA45738D27973875EC7BB9">
    <w:name w:val="6988CEC5B8CA45738D27973875EC7BB9"/>
    <w:rsid w:val="00AE4A7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AE40BF3BA5C48709C46B73F0118AEC9">
    <w:name w:val="7AE40BF3BA5C48709C46B73F0118AEC9"/>
  </w:style>
  <w:style w:type="paragraph" w:customStyle="1" w:styleId="CE2198F318644D83850CA70599A935BA">
    <w:name w:val="CE2198F318644D83850CA70599A935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43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Maksym Zinchenko</cp:lastModifiedBy>
  <cp:revision>12</cp:revision>
  <dcterms:created xsi:type="dcterms:W3CDTF">2021-06-24T19:07:00Z</dcterms:created>
  <dcterms:modified xsi:type="dcterms:W3CDTF">2022-04-16T02:07:00Z</dcterms:modified>
  <cp:category/>
</cp:coreProperties>
</file>